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C43E" w14:textId="1C9571EB" w:rsidR="00076856" w:rsidRPr="00250216" w:rsidRDefault="0054545A" w:rsidP="00250216">
      <w:pPr>
        <w:pStyle w:val="Title"/>
        <w:jc w:val="center"/>
        <w:rPr>
          <w:sz w:val="48"/>
          <w:szCs w:val="36"/>
        </w:rPr>
      </w:pPr>
      <w:r w:rsidRPr="00250216">
        <w:rPr>
          <w:sz w:val="48"/>
          <w:szCs w:val="36"/>
        </w:rPr>
        <w:t>Exploratory Data Analysis</w:t>
      </w:r>
    </w:p>
    <w:p w14:paraId="7A9426A5" w14:textId="433481AC" w:rsidR="00076856" w:rsidRPr="00250216" w:rsidRDefault="0054545A" w:rsidP="00250216">
      <w:pPr>
        <w:pStyle w:val="Title"/>
        <w:jc w:val="center"/>
        <w:rPr>
          <w:sz w:val="48"/>
          <w:szCs w:val="36"/>
        </w:rPr>
      </w:pPr>
      <w:r w:rsidRPr="00250216">
        <w:rPr>
          <w:sz w:val="48"/>
          <w:szCs w:val="36"/>
        </w:rPr>
        <w:t>Stroke Prediction</w:t>
      </w:r>
      <w:r w:rsidR="003E2EE7" w:rsidRPr="00250216">
        <w:rPr>
          <w:sz w:val="48"/>
          <w:szCs w:val="36"/>
        </w:rPr>
        <w:t xml:space="preserve"> </w:t>
      </w:r>
      <w:r w:rsidRPr="00250216">
        <w:rPr>
          <w:sz w:val="48"/>
          <w:szCs w:val="36"/>
        </w:rPr>
        <w:t>Based on Risk Factors</w:t>
      </w:r>
    </w:p>
    <w:p w14:paraId="72833164" w14:textId="2E0AB30E" w:rsidR="00250216" w:rsidRPr="00250216" w:rsidRDefault="0054545A" w:rsidP="00250216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Project Description:</w:t>
      </w:r>
    </w:p>
    <w:p w14:paraId="086E248E" w14:textId="4AE9F14B" w:rsidR="00563FE4" w:rsidRPr="00250216" w:rsidRDefault="0054545A" w:rsidP="00874AA1">
      <w:pPr>
        <w:rPr>
          <w:rFonts w:ascii="Times New Roman" w:hAnsi="Times New Roman" w:cs="Times New Roman"/>
          <w:sz w:val="22"/>
        </w:rPr>
      </w:pPr>
      <w:r w:rsidRPr="00250216">
        <w:rPr>
          <w:rFonts w:ascii="Times New Roman" w:hAnsi="Times New Roman" w:cs="Times New Roman"/>
          <w:sz w:val="22"/>
        </w:rPr>
        <w:t xml:space="preserve">The objective of this project </w:t>
      </w:r>
      <w:r w:rsidR="004B4D4C" w:rsidRPr="00250216">
        <w:rPr>
          <w:rFonts w:ascii="Times New Roman" w:hAnsi="Times New Roman" w:cs="Times New Roman"/>
          <w:sz w:val="22"/>
        </w:rPr>
        <w:t>is</w:t>
      </w:r>
      <w:r w:rsidRPr="00250216">
        <w:rPr>
          <w:rFonts w:ascii="Times New Roman" w:hAnsi="Times New Roman" w:cs="Times New Roman"/>
          <w:sz w:val="22"/>
        </w:rPr>
        <w:t xml:space="preserve"> t</w:t>
      </w:r>
      <w:r w:rsidR="004B4D4C" w:rsidRPr="00250216">
        <w:rPr>
          <w:rFonts w:ascii="Times New Roman" w:hAnsi="Times New Roman" w:cs="Times New Roman"/>
          <w:sz w:val="22"/>
        </w:rPr>
        <w:t>o</w:t>
      </w:r>
      <w:r w:rsidRPr="00250216">
        <w:rPr>
          <w:rFonts w:ascii="Times New Roman" w:hAnsi="Times New Roman" w:cs="Times New Roman"/>
          <w:sz w:val="22"/>
        </w:rPr>
        <w:t xml:space="preserve"> utilize stroke</w:t>
      </w:r>
      <w:r w:rsidR="004B4D4C" w:rsidRPr="00250216">
        <w:rPr>
          <w:rFonts w:ascii="Times New Roman" w:hAnsi="Times New Roman" w:cs="Times New Roman"/>
          <w:sz w:val="22"/>
        </w:rPr>
        <w:t xml:space="preserve"> data</w:t>
      </w:r>
      <w:r w:rsidRPr="00250216">
        <w:rPr>
          <w:rFonts w:ascii="Times New Roman" w:hAnsi="Times New Roman" w:cs="Times New Roman"/>
          <w:sz w:val="22"/>
        </w:rPr>
        <w:t xml:space="preserve"> </w:t>
      </w:r>
      <w:r w:rsidR="004B4D4C" w:rsidRPr="00250216">
        <w:rPr>
          <w:rFonts w:ascii="Times New Roman" w:hAnsi="Times New Roman" w:cs="Times New Roman"/>
          <w:sz w:val="22"/>
        </w:rPr>
        <w:t xml:space="preserve">to create a predictive model for identifying individuals who </w:t>
      </w:r>
      <w:r w:rsidR="00FE3C11" w:rsidRPr="00250216">
        <w:rPr>
          <w:rFonts w:ascii="Times New Roman" w:hAnsi="Times New Roman" w:cs="Times New Roman"/>
          <w:sz w:val="22"/>
        </w:rPr>
        <w:t xml:space="preserve">have a higher likelihood </w:t>
      </w:r>
      <w:r w:rsidR="004B4D4C" w:rsidRPr="00250216">
        <w:rPr>
          <w:rFonts w:ascii="Times New Roman" w:hAnsi="Times New Roman" w:cs="Times New Roman"/>
          <w:sz w:val="22"/>
        </w:rPr>
        <w:t xml:space="preserve">of experiencing a stroke. Our team will be analyzing the correlation </w:t>
      </w:r>
      <w:r w:rsidR="007D0371">
        <w:rPr>
          <w:rFonts w:ascii="Times New Roman" w:hAnsi="Times New Roman" w:cs="Times New Roman"/>
          <w:sz w:val="22"/>
        </w:rPr>
        <w:t xml:space="preserve">and impact </w:t>
      </w:r>
      <w:r w:rsidR="004B4D4C" w:rsidRPr="00250216">
        <w:rPr>
          <w:rFonts w:ascii="Times New Roman" w:hAnsi="Times New Roman" w:cs="Times New Roman"/>
          <w:sz w:val="22"/>
        </w:rPr>
        <w:t>between risk factors</w:t>
      </w:r>
      <w:r w:rsidR="007D0371">
        <w:rPr>
          <w:rFonts w:ascii="Times New Roman" w:hAnsi="Times New Roman" w:cs="Times New Roman"/>
          <w:sz w:val="22"/>
        </w:rPr>
        <w:t xml:space="preserve"> and the occurrence of strokes in individuals.</w:t>
      </w:r>
      <w:r w:rsidR="00FE3C11" w:rsidRPr="00250216">
        <w:rPr>
          <w:rFonts w:ascii="Times New Roman" w:hAnsi="Times New Roman" w:cs="Times New Roman"/>
          <w:sz w:val="22"/>
        </w:rPr>
        <w:t xml:space="preserve"> </w:t>
      </w:r>
    </w:p>
    <w:p w14:paraId="047D0EB1" w14:textId="5DFF965C" w:rsidR="00563FE4" w:rsidRPr="00250216" w:rsidRDefault="0054545A" w:rsidP="00874AA1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Team Members:</w:t>
      </w:r>
    </w:p>
    <w:p w14:paraId="3A1575E6" w14:textId="59DE710E" w:rsidR="00563FE4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Aisha Henderson</w:t>
      </w:r>
    </w:p>
    <w:p w14:paraId="3FCED692" w14:textId="51E465B7" w:rsidR="0054545A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 xml:space="preserve">Kelly Blake </w:t>
      </w:r>
    </w:p>
    <w:p w14:paraId="390E55F2" w14:textId="3E8FB628" w:rsidR="0054545A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Rajeshwari Radharkrishna</w:t>
      </w:r>
    </w:p>
    <w:p w14:paraId="3C1B3002" w14:textId="4780D23B" w:rsidR="0054545A" w:rsidRPr="00250216" w:rsidRDefault="0054545A" w:rsidP="00874AA1">
      <w:pPr>
        <w:pStyle w:val="ListBullet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 xml:space="preserve">Elona Barjami </w:t>
      </w:r>
    </w:p>
    <w:p w14:paraId="6458D5EA" w14:textId="0BF7D173" w:rsidR="00563FE4" w:rsidRPr="00250216" w:rsidRDefault="0054545A" w:rsidP="00874AA1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Research Questions:</w:t>
      </w:r>
    </w:p>
    <w:p w14:paraId="7089F91A" w14:textId="572E7EF2" w:rsidR="001E3ADA" w:rsidRPr="00250216" w:rsidRDefault="003E2EE7" w:rsidP="00250216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Is there a</w:t>
      </w:r>
      <w:r w:rsidR="00705CDA" w:rsidRPr="00250216">
        <w:rPr>
          <w:rFonts w:ascii="Times New Roman" w:hAnsi="Times New Roman" w:cs="Times New Roman"/>
        </w:rPr>
        <w:t xml:space="preserve"> correlation</w:t>
      </w:r>
      <w:r w:rsidRPr="00250216">
        <w:rPr>
          <w:rFonts w:ascii="Times New Roman" w:hAnsi="Times New Roman" w:cs="Times New Roman"/>
        </w:rPr>
        <w:t xml:space="preserve"> between obesity (high BMI) and the likelihood of experiencing a stroke? </w:t>
      </w:r>
    </w:p>
    <w:p w14:paraId="541D957B" w14:textId="7AD5E829" w:rsidR="00705CDA" w:rsidRPr="00250216" w:rsidRDefault="00705CDA" w:rsidP="00250216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Does a person’s residency type increase the risk of having a stroke?</w:t>
      </w:r>
      <w:r w:rsidR="00322AA4">
        <w:rPr>
          <w:rFonts w:ascii="Times New Roman" w:hAnsi="Times New Roman" w:cs="Times New Roman"/>
        </w:rPr>
        <w:t xml:space="preserve"> Are individuals that live in Urban settings more likely to have a stroke vs. those that live in a Rural setting?</w:t>
      </w:r>
    </w:p>
    <w:p w14:paraId="66D3D3D8" w14:textId="0B69F341" w:rsidR="00322AA4" w:rsidRPr="00322AA4" w:rsidRDefault="00322AA4" w:rsidP="00322AA4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males over 60 at a higher risk of having a stroke? Does an individual’s smoking status increase the likelihood of having a stroke?</w:t>
      </w:r>
    </w:p>
    <w:p w14:paraId="6866BC15" w14:textId="7749E712" w:rsidR="0054545A" w:rsidRPr="00250216" w:rsidRDefault="00705CDA" w:rsidP="00250216">
      <w:pPr>
        <w:pStyle w:val="ListBullet"/>
        <w:numPr>
          <w:ilvl w:val="0"/>
          <w:numId w:val="6"/>
        </w:numPr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Are patients with hypertension vs patients with heart disease more likely to have a stroke?</w:t>
      </w:r>
    </w:p>
    <w:p w14:paraId="6F6A8379" w14:textId="5B051908" w:rsidR="00250216" w:rsidRPr="00250216" w:rsidRDefault="0054545A" w:rsidP="005233F1">
      <w:pPr>
        <w:pStyle w:val="Heading1"/>
        <w:spacing w:before="0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>Dataset to Be Used</w:t>
      </w:r>
    </w:p>
    <w:p w14:paraId="6D089F9C" w14:textId="24EDFCFF" w:rsidR="00250216" w:rsidRPr="00250216" w:rsidRDefault="00250216" w:rsidP="005233F1">
      <w:pPr>
        <w:pStyle w:val="Heading1"/>
        <w:spacing w:before="0"/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</w:pPr>
      <w:r w:rsidRPr="00250216">
        <w:rPr>
          <w:rFonts w:ascii="Times New Roman" w:eastAsiaTheme="minorHAnsi" w:hAnsi="Times New Roman" w:cs="Times New Roman"/>
          <w:b/>
          <w:color w:val="auto"/>
          <w:spacing w:val="0"/>
          <w:sz w:val="22"/>
          <w:szCs w:val="24"/>
        </w:rPr>
        <w:t>Description: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>The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dataset below contain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>s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data for over 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>5000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unique stroke patients, </w:t>
      </w:r>
      <w:r w:rsidR="007D0371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with columns included for individual clinical diagnoses, and demographic information. </w:t>
      </w:r>
      <w:r w:rsidRPr="00250216"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  <w:t xml:space="preserve"> </w:t>
      </w:r>
    </w:p>
    <w:p w14:paraId="2B01FF77" w14:textId="0B1D0F9F" w:rsidR="00312C33" w:rsidRDefault="00000000" w:rsidP="007D0371">
      <w:pPr>
        <w:pStyle w:val="Heading1"/>
        <w:numPr>
          <w:ilvl w:val="0"/>
          <w:numId w:val="5"/>
        </w:numPr>
        <w:rPr>
          <w:rFonts w:ascii="Times New Roman" w:eastAsiaTheme="minorHAnsi" w:hAnsi="Times New Roman" w:cs="Times New Roman"/>
          <w:bCs w:val="0"/>
          <w:color w:val="auto"/>
          <w:spacing w:val="0"/>
          <w:sz w:val="22"/>
          <w:szCs w:val="24"/>
        </w:rPr>
      </w:pPr>
      <w:hyperlink r:id="rId11" w:history="1">
        <w:r w:rsidR="003E2EE7" w:rsidRPr="00250216">
          <w:rPr>
            <w:rStyle w:val="Hyperlink"/>
            <w:rFonts w:ascii="Times New Roman" w:eastAsiaTheme="minorHAnsi" w:hAnsi="Times New Roman" w:cs="Times New Roman"/>
            <w:bCs w:val="0"/>
            <w:spacing w:val="0"/>
            <w:sz w:val="22"/>
            <w:szCs w:val="24"/>
          </w:rPr>
          <w:t>Stroke Predicti</w:t>
        </w:r>
        <w:r w:rsidR="003E2EE7" w:rsidRPr="00250216">
          <w:rPr>
            <w:rStyle w:val="Hyperlink"/>
            <w:rFonts w:ascii="Times New Roman" w:eastAsiaTheme="minorHAnsi" w:hAnsi="Times New Roman" w:cs="Times New Roman"/>
            <w:bCs w:val="0"/>
            <w:spacing w:val="0"/>
            <w:sz w:val="22"/>
            <w:szCs w:val="24"/>
          </w:rPr>
          <w:t>o</w:t>
        </w:r>
        <w:r w:rsidR="003E2EE7" w:rsidRPr="00250216">
          <w:rPr>
            <w:rStyle w:val="Hyperlink"/>
            <w:rFonts w:ascii="Times New Roman" w:eastAsiaTheme="minorHAnsi" w:hAnsi="Times New Roman" w:cs="Times New Roman"/>
            <w:bCs w:val="0"/>
            <w:spacing w:val="0"/>
            <w:sz w:val="22"/>
            <w:szCs w:val="24"/>
          </w:rPr>
          <w:t>n Dataset</w:t>
        </w:r>
      </w:hyperlink>
    </w:p>
    <w:p w14:paraId="451D273E" w14:textId="7B3878C8" w:rsidR="007D0371" w:rsidRPr="007D0371" w:rsidRDefault="00F10ADD" w:rsidP="00322AA4">
      <w:pPr>
        <w:ind w:left="720"/>
      </w:pPr>
      <w:r>
        <w:t xml:space="preserve">Source: kaggle.com </w:t>
      </w:r>
    </w:p>
    <w:p w14:paraId="76CD609F" w14:textId="65F2BE92" w:rsidR="00964970" w:rsidRPr="00964970" w:rsidRDefault="00705CDA" w:rsidP="00964970">
      <w:pPr>
        <w:pStyle w:val="Heading1"/>
        <w:rPr>
          <w:rFonts w:ascii="Times New Roman" w:hAnsi="Times New Roman" w:cs="Times New Roman"/>
        </w:rPr>
      </w:pPr>
      <w:r w:rsidRPr="00250216">
        <w:rPr>
          <w:rFonts w:ascii="Times New Roman" w:hAnsi="Times New Roman" w:cs="Times New Roman"/>
        </w:rPr>
        <w:t xml:space="preserve">Rough Breakdown of Tasks </w:t>
      </w:r>
    </w:p>
    <w:p w14:paraId="72DA40F2" w14:textId="5755085C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GitHub &amp; ReadMe File </w:t>
      </w:r>
    </w:p>
    <w:p w14:paraId="3AB24337" w14:textId="63B3956C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Owner: Raji</w:t>
      </w:r>
    </w:p>
    <w:p w14:paraId="4F1AA83C" w14:textId="20AC8650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Visualizations </w:t>
      </w:r>
    </w:p>
    <w:p w14:paraId="48BB4D13" w14:textId="54ADA499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Owner: E</w:t>
      </w:r>
      <w:r>
        <w:rPr>
          <w:rFonts w:ascii="Times New Roman" w:hAnsi="Times New Roman" w:cs="Times New Roman"/>
          <w:color w:val="auto"/>
          <w:sz w:val="22"/>
          <w:szCs w:val="24"/>
        </w:rPr>
        <w:t>lona</w:t>
      </w:r>
    </w:p>
    <w:p w14:paraId="00DECBCA" w14:textId="37C8A24F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Data Cleaning </w:t>
      </w:r>
    </w:p>
    <w:p w14:paraId="1C7C7699" w14:textId="5D94C293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Owner: Kelly</w:t>
      </w:r>
    </w:p>
    <w:p w14:paraId="0E26D26B" w14:textId="26763275" w:rsidR="00964970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>Analysis &amp; Conclusion</w:t>
      </w:r>
      <w:r>
        <w:rPr>
          <w:rFonts w:ascii="Times New Roman" w:hAnsi="Times New Roman" w:cs="Times New Roman"/>
          <w:b/>
          <w:bCs/>
          <w:color w:val="auto"/>
          <w:sz w:val="22"/>
          <w:szCs w:val="24"/>
        </w:rPr>
        <w:t xml:space="preserve"> – </w:t>
      </w:r>
      <w:r w:rsidRPr="00964970">
        <w:rPr>
          <w:rFonts w:ascii="Times New Roman" w:hAnsi="Times New Roman" w:cs="Times New Roman"/>
          <w:i/>
          <w:iCs/>
          <w:color w:val="auto"/>
          <w:sz w:val="22"/>
          <w:szCs w:val="24"/>
        </w:rPr>
        <w:t xml:space="preserve">Each Group Member will be responsible for 1 research question to complete the statistical analysis and write up. </w:t>
      </w:r>
    </w:p>
    <w:p w14:paraId="574C660F" w14:textId="2C481F21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Summary/Write Up</w:t>
      </w:r>
    </w:p>
    <w:p w14:paraId="387C95DF" w14:textId="4442BBDD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Statistical Analysis</w:t>
      </w:r>
    </w:p>
    <w:p w14:paraId="30A675AD" w14:textId="619D0CE5" w:rsid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>Research Questions Answered</w:t>
      </w:r>
    </w:p>
    <w:p w14:paraId="5247B1E8" w14:textId="723AF0F4" w:rsidR="00044941" w:rsidRPr="00964970" w:rsidRDefault="00964970" w:rsidP="009649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b/>
          <w:bCs/>
          <w:color w:val="auto"/>
          <w:sz w:val="22"/>
          <w:szCs w:val="24"/>
        </w:rPr>
        <w:t>Presentation Slides</w:t>
      </w:r>
    </w:p>
    <w:p w14:paraId="1961431A" w14:textId="4249B4DE" w:rsidR="00964970" w:rsidRPr="00964970" w:rsidRDefault="00964970" w:rsidP="009649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auto"/>
          <w:sz w:val="22"/>
          <w:szCs w:val="24"/>
        </w:rPr>
      </w:pPr>
      <w:r w:rsidRPr="00964970">
        <w:rPr>
          <w:rFonts w:ascii="Times New Roman" w:hAnsi="Times New Roman" w:cs="Times New Roman"/>
          <w:color w:val="auto"/>
          <w:sz w:val="22"/>
          <w:szCs w:val="24"/>
        </w:rPr>
        <w:t xml:space="preserve">Owner: Aisha </w:t>
      </w:r>
    </w:p>
    <w:sectPr w:rsidR="00964970" w:rsidRPr="00964970" w:rsidSect="002502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55AB" w14:textId="77777777" w:rsidR="00352365" w:rsidRDefault="00352365" w:rsidP="00524988">
      <w:pPr>
        <w:spacing w:after="0" w:line="240" w:lineRule="auto"/>
      </w:pPr>
      <w:r>
        <w:separator/>
      </w:r>
    </w:p>
  </w:endnote>
  <w:endnote w:type="continuationSeparator" w:id="0">
    <w:p w14:paraId="5558C086" w14:textId="77777777" w:rsidR="00352365" w:rsidRDefault="0035236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BDAB" w14:textId="77777777" w:rsidR="00250216" w:rsidRDefault="00250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58DF" w14:textId="77777777" w:rsidR="00250216" w:rsidRDefault="002502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79D6" w14:textId="77777777" w:rsidR="00250216" w:rsidRDefault="00250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E2245" w14:textId="77777777" w:rsidR="00352365" w:rsidRDefault="00352365" w:rsidP="00524988">
      <w:pPr>
        <w:spacing w:after="0" w:line="240" w:lineRule="auto"/>
      </w:pPr>
      <w:r>
        <w:separator/>
      </w:r>
    </w:p>
  </w:footnote>
  <w:footnote w:type="continuationSeparator" w:id="0">
    <w:p w14:paraId="3EDFF2ED" w14:textId="77777777" w:rsidR="00352365" w:rsidRDefault="00352365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96BF" w14:textId="77777777" w:rsidR="00250216" w:rsidRDefault="00250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FC55" w14:textId="77777777" w:rsidR="00250216" w:rsidRDefault="00250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843E6" w14:textId="77777777" w:rsidR="00250216" w:rsidRDefault="00250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CC785A"/>
    <w:multiLevelType w:val="hybridMultilevel"/>
    <w:tmpl w:val="1538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3C08"/>
    <w:multiLevelType w:val="hybridMultilevel"/>
    <w:tmpl w:val="A378D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10F3C"/>
    <w:multiLevelType w:val="hybridMultilevel"/>
    <w:tmpl w:val="54D0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4E80AA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736812">
    <w:abstractNumId w:val="6"/>
  </w:num>
  <w:num w:numId="2" w16cid:durableId="1337927430">
    <w:abstractNumId w:val="4"/>
  </w:num>
  <w:num w:numId="3" w16cid:durableId="1048721078">
    <w:abstractNumId w:val="2"/>
  </w:num>
  <w:num w:numId="4" w16cid:durableId="217978149">
    <w:abstractNumId w:val="0"/>
  </w:num>
  <w:num w:numId="5" w16cid:durableId="1678920186">
    <w:abstractNumId w:val="5"/>
  </w:num>
  <w:num w:numId="6" w16cid:durableId="364909937">
    <w:abstractNumId w:val="3"/>
  </w:num>
  <w:num w:numId="7" w16cid:durableId="178226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5A"/>
    <w:rsid w:val="00044941"/>
    <w:rsid w:val="00076856"/>
    <w:rsid w:val="00097C80"/>
    <w:rsid w:val="000E3225"/>
    <w:rsid w:val="00151A42"/>
    <w:rsid w:val="001E3ADA"/>
    <w:rsid w:val="002261A4"/>
    <w:rsid w:val="00250216"/>
    <w:rsid w:val="002E0A05"/>
    <w:rsid w:val="002F1EA7"/>
    <w:rsid w:val="00312C33"/>
    <w:rsid w:val="003169C1"/>
    <w:rsid w:val="00322AA4"/>
    <w:rsid w:val="00352365"/>
    <w:rsid w:val="003A4B5C"/>
    <w:rsid w:val="003E2EE7"/>
    <w:rsid w:val="00432A3E"/>
    <w:rsid w:val="00481FAD"/>
    <w:rsid w:val="00483FFD"/>
    <w:rsid w:val="004B4D4C"/>
    <w:rsid w:val="005233F1"/>
    <w:rsid w:val="005244D5"/>
    <w:rsid w:val="00524988"/>
    <w:rsid w:val="0054545A"/>
    <w:rsid w:val="00563FE4"/>
    <w:rsid w:val="005733DE"/>
    <w:rsid w:val="00575138"/>
    <w:rsid w:val="00575C9D"/>
    <w:rsid w:val="005854E9"/>
    <w:rsid w:val="00635D86"/>
    <w:rsid w:val="00705CDA"/>
    <w:rsid w:val="00783197"/>
    <w:rsid w:val="007D0371"/>
    <w:rsid w:val="0084043B"/>
    <w:rsid w:val="00874AA1"/>
    <w:rsid w:val="00964970"/>
    <w:rsid w:val="00AA18A8"/>
    <w:rsid w:val="00CF7D5D"/>
    <w:rsid w:val="00F10ADD"/>
    <w:rsid w:val="00FA6F20"/>
    <w:rsid w:val="00FE3C11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010AA"/>
  <w15:chartTrackingRefBased/>
  <w15:docId w15:val="{2AFA5912-E797-2741-B482-A055D0A2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16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21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16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216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1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5021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216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0216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0216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216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AA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E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16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1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1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16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1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1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216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16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216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250216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250216"/>
    <w:rPr>
      <w:b/>
      <w:i/>
      <w:iCs/>
    </w:rPr>
  </w:style>
  <w:style w:type="paragraph" w:styleId="NoSpacing">
    <w:name w:val="No Spacing"/>
    <w:link w:val="NoSpacingChar"/>
    <w:uiPriority w:val="1"/>
    <w:qFormat/>
    <w:rsid w:val="002502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0216"/>
  </w:style>
  <w:style w:type="paragraph" w:styleId="ListParagraph">
    <w:name w:val="List Paragraph"/>
    <w:basedOn w:val="Normal"/>
    <w:uiPriority w:val="34"/>
    <w:qFormat/>
    <w:rsid w:val="00250216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50216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250216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16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16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25021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5021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5021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50216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0216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216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250216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10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fedesoriano/stroke-prediction-datase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sh/Library/Containers/com.microsoft.Word/Data/Library/Application%20Support/Microsoft/Office/16.0/DTS/Search/%7b07825F3A-124D-1046-B863-6859E3FD8BB5%7dtf67409836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DB66A-1F67-8F42-9DDE-A2037E9D4D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181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</dc:creator>
  <cp:keywords/>
  <dc:description/>
  <cp:lastModifiedBy>Aisha Henderson</cp:lastModifiedBy>
  <cp:revision>4</cp:revision>
  <dcterms:created xsi:type="dcterms:W3CDTF">2023-06-07T01:33:00Z</dcterms:created>
  <dcterms:modified xsi:type="dcterms:W3CDTF">2023-06-09T00:15:00Z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